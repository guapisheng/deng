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所有值为零的数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a. 0（整数）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b. 0.0（浮点数）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c. 0L （长整数）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d. 0.0+0.0j （复数）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“”（空字符串）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[] （空列表）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() （空元组）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{} ｛空字典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19EE7"/>
    <w:multiLevelType w:val="multilevel"/>
    <w:tmpl w:val="D3119E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C36EE"/>
    <w:rsid w:val="49AC36E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e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2018-09-09T14:36:00Z</dcterms:created>
  <dc:creator>hasee</dc:creator>
  <cp:lastModifiedBy>hasee</cp:lastModifiedBy>
  <dcterms:modified xsi:type="dcterms:W3CDTF">2018-09-09T14:36:27Z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